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A0516" w14:textId="1C7A55E6" w:rsidR="00E81978" w:rsidRDefault="00000000">
      <w:pPr>
        <w:pStyle w:val="Title"/>
      </w:pPr>
      <w:sdt>
        <w:sdtPr>
          <w:alias w:val="Title:"/>
          <w:tag w:val="Title:"/>
          <w:id w:val="726351117"/>
          <w:placeholder>
            <w:docPart w:val="7F06A7E7002C4760BD7B0D3B351E860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E2602">
            <w:br/>
          </w:r>
          <w:r w:rsidR="006E2602">
            <w:br/>
          </w:r>
          <w:r w:rsidR="006E2602">
            <w:br/>
          </w:r>
          <w:r w:rsidR="006E2602">
            <w:br/>
          </w:r>
          <w:r w:rsidR="006E2602">
            <w:br/>
          </w:r>
          <w:r w:rsidR="006E2602">
            <w:br/>
            <w:t xml:space="preserve">CS-250 Final </w:t>
          </w:r>
          <w:r w:rsidR="00F23103">
            <w:t>Project:</w:t>
          </w:r>
          <w:r w:rsidR="006E2602">
            <w:t xml:space="preserve"> SNHU Travel</w:t>
          </w:r>
        </w:sdtContent>
      </w:sdt>
    </w:p>
    <w:p w14:paraId="2961C049" w14:textId="6CC603AD" w:rsidR="00B823AA" w:rsidRDefault="006E2602" w:rsidP="00B823AA">
      <w:pPr>
        <w:pStyle w:val="Title2"/>
      </w:pPr>
      <w:r>
        <w:t>Brandon Glasgow</w:t>
      </w:r>
    </w:p>
    <w:p w14:paraId="261A7934" w14:textId="10B0EF00" w:rsidR="00E81978" w:rsidRDefault="006E2602" w:rsidP="00B823AA">
      <w:pPr>
        <w:pStyle w:val="Title2"/>
      </w:pPr>
      <w:r>
        <w:t>SNHU</w:t>
      </w:r>
    </w:p>
    <w:p w14:paraId="5D85D49B" w14:textId="1245EB33" w:rsidR="00E81978" w:rsidRDefault="00E81978">
      <w:pPr>
        <w:pStyle w:val="TableFigure"/>
      </w:pPr>
    </w:p>
    <w:p w14:paraId="1F5CC864" w14:textId="45805508" w:rsidR="006E2602" w:rsidRDefault="006E2602">
      <w:pPr>
        <w:pStyle w:val="TableFigure"/>
      </w:pPr>
    </w:p>
    <w:p w14:paraId="674AF04A" w14:textId="40F145A9" w:rsidR="006E2602" w:rsidRDefault="006E2602">
      <w:pPr>
        <w:pStyle w:val="TableFigure"/>
      </w:pPr>
    </w:p>
    <w:p w14:paraId="030A4B20" w14:textId="3CF0BF3A" w:rsidR="006E2602" w:rsidRDefault="006E2602">
      <w:pPr>
        <w:pStyle w:val="TableFigure"/>
      </w:pPr>
    </w:p>
    <w:p w14:paraId="7AE4DB2D" w14:textId="38B94CA7" w:rsidR="006E2602" w:rsidRDefault="006E2602">
      <w:pPr>
        <w:pStyle w:val="TableFigure"/>
      </w:pPr>
    </w:p>
    <w:p w14:paraId="37BE6D86" w14:textId="1F7C72C4" w:rsidR="006E2602" w:rsidRDefault="006E2602">
      <w:pPr>
        <w:pStyle w:val="TableFigure"/>
      </w:pPr>
    </w:p>
    <w:p w14:paraId="044B8ED1" w14:textId="61B29196" w:rsidR="006E2602" w:rsidRDefault="006E2602">
      <w:pPr>
        <w:pStyle w:val="TableFigure"/>
      </w:pPr>
    </w:p>
    <w:p w14:paraId="1A880109" w14:textId="6E9C6C11" w:rsidR="006E2602" w:rsidRDefault="006E2602">
      <w:pPr>
        <w:pStyle w:val="TableFigure"/>
      </w:pPr>
    </w:p>
    <w:p w14:paraId="01EAB20E" w14:textId="23BD6987" w:rsidR="006E2602" w:rsidRDefault="006E2602">
      <w:pPr>
        <w:pStyle w:val="TableFigure"/>
      </w:pPr>
    </w:p>
    <w:p w14:paraId="34861A7E" w14:textId="17B311F7" w:rsidR="006E2602" w:rsidRDefault="006E2602">
      <w:pPr>
        <w:pStyle w:val="TableFigure"/>
      </w:pPr>
    </w:p>
    <w:p w14:paraId="7BB72CD8" w14:textId="55348F17" w:rsidR="006E2602" w:rsidRDefault="006E2602">
      <w:pPr>
        <w:pStyle w:val="TableFigure"/>
      </w:pPr>
    </w:p>
    <w:p w14:paraId="5C624616" w14:textId="304D4C82" w:rsidR="006E2602" w:rsidRDefault="006E2602">
      <w:pPr>
        <w:pStyle w:val="TableFigure"/>
      </w:pPr>
      <w:r>
        <w:tab/>
        <w:t xml:space="preserve">In this class I was prompted as being a member of a scrum team working on a project titled SNHU Travel for Southern New Hampshire University as member of Chada Tech. Speaking on the matter of demonstration how the various roles on my Scrum-agile team significantly contributed to the success of this project I found that all roles played a crucial role in the success of SNHU Travel by cooperating to incorporate suggestions given in user stories. From the Scrum Master and Owner getting the feedback to the hard work of the development team to make the changes, I feel that all parts of the team had a hand in the successful conclusion of the project. </w:t>
      </w:r>
      <w:r w:rsidR="005C5B6B">
        <w:t>I believe that the success of the project is a testament to the efficiency of the Scrum-agile method when it comes to software development. The Scrum-agile approach to the SDLC helped each of the user storied to become a reality by helping to organize them in terms of size and importance. Each of the suggestions were able to be seamlessly integrated into the project. These additions satisfied the users while making the software more interactive with the use of filtering and visuals. Seeing how the Scrum-agile approach helped this project I would suggest Chada Tech use this methodology on all project.</w:t>
      </w:r>
    </w:p>
    <w:p w14:paraId="207CECA6" w14:textId="2A82CF4C" w:rsidR="005C5B6B" w:rsidRDefault="005C5B6B">
      <w:pPr>
        <w:pStyle w:val="TableFigure"/>
      </w:pPr>
      <w:r>
        <w:tab/>
        <w:t xml:space="preserve">Like any project this was not all a smooth shot to the end. When the project was stopped or took an unexpected turn the Scrum-agile strategy helped my team finish the job by employing effective changes in management. For example, the scope of the project being changed midway through development, our team was able to effectively carry on with development.  This helped the team to collaborate successfully </w:t>
      </w:r>
      <w:r w:rsidR="00F7230E">
        <w:t xml:space="preserve">and effectively as well as adhering to the timeframes given by the client. As in all team-oriented projects, effective communication is a key to the overall success of the team. In the Scrum-agile approach, this also serves true, with the Daily scrum meeting being one of the most important of these communications. In this meeting each member </w:t>
      </w:r>
      <w:r w:rsidR="00F7230E">
        <w:lastRenderedPageBreak/>
        <w:t xml:space="preserve">of the team will provide others as to their progress yesterday, what they plan on working on today, and any foreseeable obstacles they see that may impede their progress. This meeting makes sure that all members of the team are “on the same page”. Being on the same page is crucial, especially in a </w:t>
      </w:r>
      <w:r w:rsidR="00F23103">
        <w:t>team-based</w:t>
      </w:r>
      <w:r w:rsidR="00963854">
        <w:t xml:space="preserve"> environment. For example if 3 developers think the company wants a certain feature while another 3 developers misunderstood the want of the client, the two groups of developers could produce a totally different product segment than the other group that does not work together. On the other hand if anticipated obstacles are expressed to another group member, that g</w:t>
      </w:r>
      <w:r w:rsidR="005D387F">
        <w:t xml:space="preserve">roup member could provide insight on how to get through the obstacle or even avoid it all together. Another example of the effective communication with my team would be the Sprint Review. This like the Daily scrum meeting shows all stakeholders the progress of the project as well as taking </w:t>
      </w:r>
      <w:proofErr w:type="gramStart"/>
      <w:r w:rsidR="005D387F">
        <w:t>any and all</w:t>
      </w:r>
      <w:proofErr w:type="gramEnd"/>
      <w:r w:rsidR="005D387F">
        <w:t xml:space="preserve"> suggestions they can from said stakeholders. One other example of effective communication amongst my team that I would like to discuss would be the Sprint Retrospective</w:t>
      </w:r>
      <w:r w:rsidR="00A0101E">
        <w:t xml:space="preserve"> this is where my team review</w:t>
      </w:r>
      <w:r w:rsidR="005F4D2C">
        <w:t xml:space="preserve">ed the work that was completed during our sprint and identified areas of improvement. This meeting is crucial in helping to maximize Scrum team efficiency and the quality of the work we output, which in turn ensures that our team is always improving. </w:t>
      </w:r>
    </w:p>
    <w:p w14:paraId="603C7D7E" w14:textId="5C1DA1DF" w:rsidR="005F4D2C" w:rsidRDefault="005F4D2C">
      <w:pPr>
        <w:pStyle w:val="TableFigure"/>
      </w:pPr>
      <w:r>
        <w:tab/>
        <w:t xml:space="preserve">Many organizational tools and Scrum-agile principles went into helping my team to be successful. Just to name a few, planning and estimating went a long way by planning out the project step by step and in doing so we were able to produce a reasonable timeframe for the project completion. Using both of these we were able to effectively plan out our steps so that the project would be completed in the allotted timeframe given by the client and prevented us from taking on more work than we could handle. Secondly the use of meetings such as the Daily Scrum Meeting and Sprint Planning we were able to effectively have all members on the same </w:t>
      </w:r>
      <w:r>
        <w:lastRenderedPageBreak/>
        <w:t xml:space="preserve">page and well informed at all stages of the sprint/project. This helped to alleviate the obstacles, misunderstandings, and other breakdowns in communications at all parts of the project. Lastly the use of the Retrospective which allowed us to both </w:t>
      </w:r>
      <w:r w:rsidR="00F23103">
        <w:t>reflect on a successful sprint but also highlight areas of improvement and ensuring that we are always improving and maximizing the quality and efficiency of our team and what they produce.</w:t>
      </w:r>
    </w:p>
    <w:p w14:paraId="77D7C5D2" w14:textId="2F99027E" w:rsidR="00F23103" w:rsidRDefault="00F23103">
      <w:pPr>
        <w:pStyle w:val="TableFigure"/>
      </w:pPr>
      <w:r>
        <w:tab/>
        <w:t>Lastly, I would like to reflect of the effectiveness of the scrum agile method when it comes to the project at hand in the SNHU Travel project. I believe that the use of the Scrum-Agile method in this project was an outstanding success. My team was able to complete the development process in a fast and efficient manner, while producing a high quality product increment for the client. We were able to seamlessly navigate the development process by avoiding and overcoming obstacles using a robust and agile approach to developing the increment as well as keeping all stakeholders informed and on the same page. Because of all things I believe that the client was provided with a high-quality product, and I would suggest for Chada Tech to use this development method moving forward onto other projects.</w:t>
      </w:r>
    </w:p>
    <w:sectPr w:rsidR="00F23103">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E2DE6" w14:textId="77777777" w:rsidR="00922904" w:rsidRDefault="00922904">
      <w:pPr>
        <w:spacing w:line="240" w:lineRule="auto"/>
      </w:pPr>
      <w:r>
        <w:separator/>
      </w:r>
    </w:p>
    <w:p w14:paraId="3143BEED" w14:textId="77777777" w:rsidR="00922904" w:rsidRDefault="00922904"/>
  </w:endnote>
  <w:endnote w:type="continuationSeparator" w:id="0">
    <w:p w14:paraId="1A7D1D17" w14:textId="77777777" w:rsidR="00922904" w:rsidRDefault="00922904">
      <w:pPr>
        <w:spacing w:line="240" w:lineRule="auto"/>
      </w:pPr>
      <w:r>
        <w:continuationSeparator/>
      </w:r>
    </w:p>
    <w:p w14:paraId="4CD1B905" w14:textId="77777777" w:rsidR="00922904" w:rsidRDefault="009229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3E9EA" w14:textId="77777777" w:rsidR="00922904" w:rsidRDefault="00922904">
      <w:pPr>
        <w:spacing w:line="240" w:lineRule="auto"/>
      </w:pPr>
      <w:r>
        <w:separator/>
      </w:r>
    </w:p>
    <w:p w14:paraId="6A519CA8" w14:textId="77777777" w:rsidR="00922904" w:rsidRDefault="00922904"/>
  </w:footnote>
  <w:footnote w:type="continuationSeparator" w:id="0">
    <w:p w14:paraId="40016E8E" w14:textId="77777777" w:rsidR="00922904" w:rsidRDefault="00922904">
      <w:pPr>
        <w:spacing w:line="240" w:lineRule="auto"/>
      </w:pPr>
      <w:r>
        <w:continuationSeparator/>
      </w:r>
    </w:p>
    <w:p w14:paraId="11FB2584" w14:textId="77777777" w:rsidR="00922904" w:rsidRDefault="009229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9E9A7" w14:textId="33242E9D" w:rsidR="00E81978" w:rsidRDefault="00000000">
    <w:pPr>
      <w:pStyle w:val="Header"/>
    </w:pPr>
    <w:sdt>
      <w:sdtPr>
        <w:rPr>
          <w:rStyle w:val="Strong"/>
        </w:rPr>
        <w:alias w:val="Running head"/>
        <w:tag w:val=""/>
        <w:id w:val="12739865"/>
        <w:placeholder>
          <w:docPart w:val="CE70A05615CF442C92442296F7D5ACC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7230E">
          <w:rPr>
            <w:rStyle w:val="Strong"/>
          </w:rPr>
          <w:t>CS-250 Final project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4E769" w14:textId="5BB224A5" w:rsidR="00E81978" w:rsidRDefault="006E2602">
    <w:pPr>
      <w:pStyle w:val="Header"/>
      <w:rPr>
        <w:rStyle w:val="Strong"/>
      </w:rPr>
    </w:pPr>
    <w:r>
      <w:t>CS-250 Final Project</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93997307">
    <w:abstractNumId w:val="9"/>
  </w:num>
  <w:num w:numId="2" w16cid:durableId="1149860949">
    <w:abstractNumId w:val="7"/>
  </w:num>
  <w:num w:numId="3" w16cid:durableId="1593276271">
    <w:abstractNumId w:val="6"/>
  </w:num>
  <w:num w:numId="4" w16cid:durableId="140930904">
    <w:abstractNumId w:val="5"/>
  </w:num>
  <w:num w:numId="5" w16cid:durableId="2123723932">
    <w:abstractNumId w:val="4"/>
  </w:num>
  <w:num w:numId="6" w16cid:durableId="1311062468">
    <w:abstractNumId w:val="8"/>
  </w:num>
  <w:num w:numId="7" w16cid:durableId="732897731">
    <w:abstractNumId w:val="3"/>
  </w:num>
  <w:num w:numId="8" w16cid:durableId="1515799520">
    <w:abstractNumId w:val="2"/>
  </w:num>
  <w:num w:numId="9" w16cid:durableId="315257155">
    <w:abstractNumId w:val="1"/>
  </w:num>
  <w:num w:numId="10" w16cid:durableId="1705321740">
    <w:abstractNumId w:val="0"/>
  </w:num>
  <w:num w:numId="11" w16cid:durableId="1276405188">
    <w:abstractNumId w:val="9"/>
    <w:lvlOverride w:ilvl="0">
      <w:startOverride w:val="1"/>
    </w:lvlOverride>
  </w:num>
  <w:num w:numId="12" w16cid:durableId="664094840">
    <w:abstractNumId w:val="13"/>
  </w:num>
  <w:num w:numId="13" w16cid:durableId="1504398762">
    <w:abstractNumId w:val="11"/>
  </w:num>
  <w:num w:numId="14" w16cid:durableId="2095081942">
    <w:abstractNumId w:val="10"/>
  </w:num>
  <w:num w:numId="15" w16cid:durableId="2437304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02"/>
    <w:rsid w:val="000D3F41"/>
    <w:rsid w:val="00355DCA"/>
    <w:rsid w:val="00551A02"/>
    <w:rsid w:val="005534FA"/>
    <w:rsid w:val="005C5B6B"/>
    <w:rsid w:val="005D387F"/>
    <w:rsid w:val="005D3A03"/>
    <w:rsid w:val="005F4D2C"/>
    <w:rsid w:val="006E2602"/>
    <w:rsid w:val="008002C0"/>
    <w:rsid w:val="008C5323"/>
    <w:rsid w:val="00922904"/>
    <w:rsid w:val="00963854"/>
    <w:rsid w:val="009A6A3B"/>
    <w:rsid w:val="00A0101E"/>
    <w:rsid w:val="00B823AA"/>
    <w:rsid w:val="00BA45DB"/>
    <w:rsid w:val="00BF4184"/>
    <w:rsid w:val="00C0601E"/>
    <w:rsid w:val="00C31D30"/>
    <w:rsid w:val="00CD6E39"/>
    <w:rsid w:val="00CF6E91"/>
    <w:rsid w:val="00D85B68"/>
    <w:rsid w:val="00E6004D"/>
    <w:rsid w:val="00E81978"/>
    <w:rsid w:val="00F23103"/>
    <w:rsid w:val="00F379B7"/>
    <w:rsid w:val="00F525FA"/>
    <w:rsid w:val="00F7230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0B987"/>
  <w15:chartTrackingRefBased/>
  <w15:docId w15:val="{22E8A02A-DBBA-4BB6-8182-1415C8676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06A7E7002C4760BD7B0D3B351E860C"/>
        <w:category>
          <w:name w:val="General"/>
          <w:gallery w:val="placeholder"/>
        </w:category>
        <w:types>
          <w:type w:val="bbPlcHdr"/>
        </w:types>
        <w:behaviors>
          <w:behavior w:val="content"/>
        </w:behaviors>
        <w:guid w:val="{12C34308-C0FA-4233-8723-88347E554FC2}"/>
      </w:docPartPr>
      <w:docPartBody>
        <w:p w:rsidR="00000000" w:rsidRDefault="00000000">
          <w:pPr>
            <w:pStyle w:val="7F06A7E7002C4760BD7B0D3B351E860C"/>
          </w:pPr>
          <w:r>
            <w:t>[Title Here, up to 12 Words, on One to Two Lines]</w:t>
          </w:r>
        </w:p>
      </w:docPartBody>
    </w:docPart>
    <w:docPart>
      <w:docPartPr>
        <w:name w:val="CE70A05615CF442C92442296F7D5ACCD"/>
        <w:category>
          <w:name w:val="General"/>
          <w:gallery w:val="placeholder"/>
        </w:category>
        <w:types>
          <w:type w:val="bbPlcHdr"/>
        </w:types>
        <w:behaviors>
          <w:behavior w:val="content"/>
        </w:behaviors>
        <w:guid w:val="{B3744081-BC99-4511-8519-8F6444AFEEE3}"/>
      </w:docPartPr>
      <w:docPartBody>
        <w:p w:rsidR="00000000" w:rsidRDefault="00000000">
          <w:pPr>
            <w:pStyle w:val="CE70A05615CF442C92442296F7D5ACCD"/>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DD"/>
    <w:rsid w:val="00B32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06A7E7002C4760BD7B0D3B351E860C">
    <w:name w:val="7F06A7E7002C4760BD7B0D3B351E860C"/>
  </w:style>
  <w:style w:type="paragraph" w:customStyle="1" w:styleId="17F41C784737487D8ED317F67F983209">
    <w:name w:val="17F41C784737487D8ED317F67F983209"/>
  </w:style>
  <w:style w:type="paragraph" w:customStyle="1" w:styleId="B00A5DB83A74468589BB78AF4566B1CD">
    <w:name w:val="B00A5DB83A74468589BB78AF4566B1CD"/>
  </w:style>
  <w:style w:type="paragraph" w:customStyle="1" w:styleId="04362536E0304DEB964FED25DF439027">
    <w:name w:val="04362536E0304DEB964FED25DF439027"/>
  </w:style>
  <w:style w:type="paragraph" w:customStyle="1" w:styleId="8A5F05DFB380457F905E35A13A134662">
    <w:name w:val="8A5F05DFB380457F905E35A13A134662"/>
  </w:style>
  <w:style w:type="paragraph" w:customStyle="1" w:styleId="E76B1147FAD342008E365E66207187D5">
    <w:name w:val="E76B1147FAD342008E365E66207187D5"/>
  </w:style>
  <w:style w:type="character" w:styleId="Emphasis">
    <w:name w:val="Emphasis"/>
    <w:basedOn w:val="DefaultParagraphFont"/>
    <w:uiPriority w:val="4"/>
    <w:unhideWhenUsed/>
    <w:qFormat/>
    <w:rPr>
      <w:i/>
      <w:iCs/>
    </w:rPr>
  </w:style>
  <w:style w:type="paragraph" w:customStyle="1" w:styleId="2FADB41455C14E2CA68E2535A16C0A91">
    <w:name w:val="2FADB41455C14E2CA68E2535A16C0A91"/>
  </w:style>
  <w:style w:type="paragraph" w:customStyle="1" w:styleId="556EA621B64948139D6F5871758BA6FC">
    <w:name w:val="556EA621B64948139D6F5871758BA6FC"/>
  </w:style>
  <w:style w:type="paragraph" w:customStyle="1" w:styleId="67A8D401B0C34537BA7F1AE9354A720B">
    <w:name w:val="67A8D401B0C34537BA7F1AE9354A720B"/>
  </w:style>
  <w:style w:type="paragraph" w:customStyle="1" w:styleId="D08CE57C2ADE47F39ACA660F7C062E1C">
    <w:name w:val="D08CE57C2ADE47F39ACA660F7C062E1C"/>
  </w:style>
  <w:style w:type="paragraph" w:customStyle="1" w:styleId="F7B13AF5BE50419CAEA6D205CCA0A14E">
    <w:name w:val="F7B13AF5BE50419CAEA6D205CCA0A14E"/>
  </w:style>
  <w:style w:type="paragraph" w:customStyle="1" w:styleId="F20CED031E2246A79A65CA507F1C8296">
    <w:name w:val="F20CED031E2246A79A65CA507F1C8296"/>
  </w:style>
  <w:style w:type="paragraph" w:customStyle="1" w:styleId="BC813677B77549E6A5C0F111E5A3F4D5">
    <w:name w:val="BC813677B77549E6A5C0F111E5A3F4D5"/>
  </w:style>
  <w:style w:type="paragraph" w:customStyle="1" w:styleId="3E0EE5012B4F4805860082A7D2BD6B0E">
    <w:name w:val="3E0EE5012B4F4805860082A7D2BD6B0E"/>
  </w:style>
  <w:style w:type="paragraph" w:customStyle="1" w:styleId="6D9CDA7A89584A2DA3469306FA8D5D3F">
    <w:name w:val="6D9CDA7A89584A2DA3469306FA8D5D3F"/>
  </w:style>
  <w:style w:type="paragraph" w:customStyle="1" w:styleId="5943B1F5A58D4E2EB846344CF46CD2AD">
    <w:name w:val="5943B1F5A58D4E2EB846344CF46CD2AD"/>
  </w:style>
  <w:style w:type="paragraph" w:customStyle="1" w:styleId="7B9B1D55E9444A9E8C93C324B70E01E6">
    <w:name w:val="7B9B1D55E9444A9E8C93C324B70E01E6"/>
  </w:style>
  <w:style w:type="paragraph" w:customStyle="1" w:styleId="92BDA52BFF28484F9D397BFA4AB83547">
    <w:name w:val="92BDA52BFF28484F9D397BFA4AB83547"/>
  </w:style>
  <w:style w:type="paragraph" w:customStyle="1" w:styleId="E5824B6C9F774A52982EC38F986D9560">
    <w:name w:val="E5824B6C9F774A52982EC38F986D9560"/>
  </w:style>
  <w:style w:type="paragraph" w:customStyle="1" w:styleId="3A4D0C19DF624E05905F2B3919EAF5DA">
    <w:name w:val="3A4D0C19DF624E05905F2B3919EAF5DA"/>
  </w:style>
  <w:style w:type="paragraph" w:customStyle="1" w:styleId="45C55C040CAC4E42A4506D292507B248">
    <w:name w:val="45C55C040CAC4E42A4506D292507B248"/>
  </w:style>
  <w:style w:type="paragraph" w:customStyle="1" w:styleId="576B21DEE0734428A584C0DE7371C37B">
    <w:name w:val="576B21DEE0734428A584C0DE7371C37B"/>
  </w:style>
  <w:style w:type="paragraph" w:customStyle="1" w:styleId="9A9E08C566AB4E63A4455A4A55908464">
    <w:name w:val="9A9E08C566AB4E63A4455A4A55908464"/>
  </w:style>
  <w:style w:type="paragraph" w:customStyle="1" w:styleId="6C5890168AA64C65A3FBD3A4D2408E8C">
    <w:name w:val="6C5890168AA64C65A3FBD3A4D2408E8C"/>
  </w:style>
  <w:style w:type="paragraph" w:customStyle="1" w:styleId="5A85C07D499045DE9C8A264F4CC50B1E">
    <w:name w:val="5A85C07D499045DE9C8A264F4CC50B1E"/>
  </w:style>
  <w:style w:type="paragraph" w:customStyle="1" w:styleId="631A13240A804F5DAF70FAFF33D11E4F">
    <w:name w:val="631A13240A804F5DAF70FAFF33D11E4F"/>
  </w:style>
  <w:style w:type="paragraph" w:customStyle="1" w:styleId="A63D3E677EC24485A12C81231809BBA0">
    <w:name w:val="A63D3E677EC24485A12C81231809BBA0"/>
  </w:style>
  <w:style w:type="paragraph" w:customStyle="1" w:styleId="BDFDE24D9A274A18B02B9343403C2BB9">
    <w:name w:val="BDFDE24D9A274A18B02B9343403C2BB9"/>
  </w:style>
  <w:style w:type="paragraph" w:customStyle="1" w:styleId="EB89B433EB7E4F67BD06B7706899CC71">
    <w:name w:val="EB89B433EB7E4F67BD06B7706899CC71"/>
  </w:style>
  <w:style w:type="paragraph" w:customStyle="1" w:styleId="20E718F1F61243719C7AAFCCE813FFBD">
    <w:name w:val="20E718F1F61243719C7AAFCCE813FFBD"/>
  </w:style>
  <w:style w:type="paragraph" w:customStyle="1" w:styleId="E5A98A1897DF42B29F8530661D53B671">
    <w:name w:val="E5A98A1897DF42B29F8530661D53B671"/>
  </w:style>
  <w:style w:type="paragraph" w:customStyle="1" w:styleId="1C59B5515243414A9BA19BF72F5F7105">
    <w:name w:val="1C59B5515243414A9BA19BF72F5F7105"/>
  </w:style>
  <w:style w:type="paragraph" w:customStyle="1" w:styleId="10849722A4404B259C318312CD8193AB">
    <w:name w:val="10849722A4404B259C318312CD8193AB"/>
  </w:style>
  <w:style w:type="paragraph" w:customStyle="1" w:styleId="8D0D7A6B8C3844DB8AEB706E5D038965">
    <w:name w:val="8D0D7A6B8C3844DB8AEB706E5D038965"/>
  </w:style>
  <w:style w:type="paragraph" w:customStyle="1" w:styleId="BBDE5627D5704E3781502BA7B6A936F7">
    <w:name w:val="BBDE5627D5704E3781502BA7B6A936F7"/>
  </w:style>
  <w:style w:type="paragraph" w:customStyle="1" w:styleId="1BA53EC8D3254AA298E2E820705F8A8A">
    <w:name w:val="1BA53EC8D3254AA298E2E820705F8A8A"/>
  </w:style>
  <w:style w:type="paragraph" w:customStyle="1" w:styleId="1419D465BE25413DB8011BA07BB19C20">
    <w:name w:val="1419D465BE25413DB8011BA07BB19C20"/>
  </w:style>
  <w:style w:type="paragraph" w:customStyle="1" w:styleId="9F12A59FFF7646F7989F07CFADC7C3C8">
    <w:name w:val="9F12A59FFF7646F7989F07CFADC7C3C8"/>
  </w:style>
  <w:style w:type="paragraph" w:customStyle="1" w:styleId="4AE0FEFECEEF49FD8ACB1B6E77A8FCE1">
    <w:name w:val="4AE0FEFECEEF49FD8ACB1B6E77A8FCE1"/>
  </w:style>
  <w:style w:type="paragraph" w:customStyle="1" w:styleId="0AEC623D4C1741899C302BA20B3AD923">
    <w:name w:val="0AEC623D4C1741899C302BA20B3AD923"/>
  </w:style>
  <w:style w:type="paragraph" w:customStyle="1" w:styleId="58010EC0708F4299BF25AA56640A30B1">
    <w:name w:val="58010EC0708F4299BF25AA56640A30B1"/>
  </w:style>
  <w:style w:type="paragraph" w:customStyle="1" w:styleId="AE00C7E690BE43B9934CF41491E5FB09">
    <w:name w:val="AE00C7E690BE43B9934CF41491E5FB09"/>
  </w:style>
  <w:style w:type="paragraph" w:customStyle="1" w:styleId="07839AD5B48A4EF0BC9235DF2E9CAFC6">
    <w:name w:val="07839AD5B48A4EF0BC9235DF2E9CAFC6"/>
  </w:style>
  <w:style w:type="paragraph" w:customStyle="1" w:styleId="82662057610C4677B82EB4BFB80D65F7">
    <w:name w:val="82662057610C4677B82EB4BFB80D65F7"/>
  </w:style>
  <w:style w:type="paragraph" w:customStyle="1" w:styleId="0CB0F5EBF0FF4813829C92FDBBCE81D5">
    <w:name w:val="0CB0F5EBF0FF4813829C92FDBBCE81D5"/>
  </w:style>
  <w:style w:type="paragraph" w:customStyle="1" w:styleId="E8CDAB562AE644C398509BBC844C9B34">
    <w:name w:val="E8CDAB562AE644C398509BBC844C9B34"/>
  </w:style>
  <w:style w:type="paragraph" w:customStyle="1" w:styleId="6BEBC2072AB94993A3E27FEF3EB14AB2">
    <w:name w:val="6BEBC2072AB94993A3E27FEF3EB14AB2"/>
  </w:style>
  <w:style w:type="paragraph" w:customStyle="1" w:styleId="779925D74DDC4D8D81402AD3D7201567">
    <w:name w:val="779925D74DDC4D8D81402AD3D7201567"/>
  </w:style>
  <w:style w:type="paragraph" w:customStyle="1" w:styleId="6970EA20BC7E42EAAFB7E44389C02957">
    <w:name w:val="6970EA20BC7E42EAAFB7E44389C02957"/>
  </w:style>
  <w:style w:type="paragraph" w:customStyle="1" w:styleId="26F4C0D4CA074D95918EDD6D282ED7A6">
    <w:name w:val="26F4C0D4CA074D95918EDD6D282ED7A6"/>
  </w:style>
  <w:style w:type="paragraph" w:customStyle="1" w:styleId="BEFA8100ACEA4E87A18542776786A4B0">
    <w:name w:val="BEFA8100ACEA4E87A18542776786A4B0"/>
  </w:style>
  <w:style w:type="paragraph" w:customStyle="1" w:styleId="43C2E93A34CA420DB4BDCDF8B6C97C58">
    <w:name w:val="43C2E93A34CA420DB4BDCDF8B6C97C58"/>
  </w:style>
  <w:style w:type="paragraph" w:customStyle="1" w:styleId="1AE8475181D74969AADAC46C9E6D5A3F">
    <w:name w:val="1AE8475181D74969AADAC46C9E6D5A3F"/>
  </w:style>
  <w:style w:type="paragraph" w:customStyle="1" w:styleId="31A48C04970E4478AF40A343D2F117AE">
    <w:name w:val="31A48C04970E4478AF40A343D2F117AE"/>
  </w:style>
  <w:style w:type="paragraph" w:customStyle="1" w:styleId="A1BCEA081F3642B1AB78F01494929DBA">
    <w:name w:val="A1BCEA081F3642B1AB78F01494929DBA"/>
  </w:style>
  <w:style w:type="paragraph" w:customStyle="1" w:styleId="79E3EFEAEE2948ACBC68E0E9DEF74261">
    <w:name w:val="79E3EFEAEE2948ACBC68E0E9DEF74261"/>
  </w:style>
  <w:style w:type="paragraph" w:customStyle="1" w:styleId="7D1A4E145D1A42FC8331E983372ECF21">
    <w:name w:val="7D1A4E145D1A42FC8331E983372ECF21"/>
  </w:style>
  <w:style w:type="paragraph" w:customStyle="1" w:styleId="2D2C7430521A4F63B68D314357EDA5AA">
    <w:name w:val="2D2C7430521A4F63B68D314357EDA5AA"/>
  </w:style>
  <w:style w:type="paragraph" w:customStyle="1" w:styleId="C99108D03A024A1AB42C979999E87938">
    <w:name w:val="C99108D03A024A1AB42C979999E87938"/>
  </w:style>
  <w:style w:type="paragraph" w:customStyle="1" w:styleId="9510D90416964872B4EFCAD1956048A1">
    <w:name w:val="9510D90416964872B4EFCAD1956048A1"/>
  </w:style>
  <w:style w:type="paragraph" w:customStyle="1" w:styleId="5FF772E64CC04DEE98D796C03ED7D060">
    <w:name w:val="5FF772E64CC04DEE98D796C03ED7D060"/>
  </w:style>
  <w:style w:type="paragraph" w:customStyle="1" w:styleId="CE70A05615CF442C92442296F7D5ACCD">
    <w:name w:val="CE70A05615CF442C92442296F7D5ACCD"/>
  </w:style>
  <w:style w:type="paragraph" w:customStyle="1" w:styleId="AE4BB59ADD7E4354941C70C38A83A9E6">
    <w:name w:val="AE4BB59ADD7E4354941C70C38A83A9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CS-250 Final project</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81</TotalTime>
  <Pages>4</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CS-250 Final Project : SNHU Travel</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CS-250 Final Project: SNHU Travel</dc:title>
  <dc:subject/>
  <dc:creator>Brandon Glasgow</dc:creator>
  <cp:keywords/>
  <dc:description/>
  <cp:lastModifiedBy>Brandon Glasgow</cp:lastModifiedBy>
  <cp:revision>2</cp:revision>
  <dcterms:created xsi:type="dcterms:W3CDTF">2023-02-20T00:52:00Z</dcterms:created>
  <dcterms:modified xsi:type="dcterms:W3CDTF">2023-02-20T02:13:00Z</dcterms:modified>
</cp:coreProperties>
</file>